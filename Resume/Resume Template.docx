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Pr="00AE6ECA" w:rsidR="00D67D16" w:rsidP="00EA2EA7" w:rsidRDefault="00A06949" w14:paraId="6E8CAE0E" w14:textId="25E7EDF4">
      <w:pPr>
        <w:jc w:val="both"/>
        <w:rPr>
          <w:color w:val="auto"/>
        </w:rPr>
        <w:sectPr w:rsidRPr="00AE6ECA" w:rsidR="00D67D16" w:rsidSect="00AB7F84">
          <w:headerReference w:type="default" r:id="rId10"/>
          <w:type w:val="continuous"/>
          <w:pgSz w:w="12240" w:h="15840" w:orient="portrait"/>
          <w:pgMar w:top="900" w:right="1080" w:bottom="0" w:left="1080" w:header="720" w:footer="720" w:gutter="0"/>
          <w:cols w:space="67" w:num="3"/>
          <w:docGrid w:linePitch="360"/>
        </w:sectPr>
      </w:pPr>
      <w:r w:rsidRPr="00D67D16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73D96A" wp14:editId="5DA6BCD0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ed="f" stroked="f" strokeweight="1pt" w14:anchorId="372171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">
                <w10:anchorlock/>
              </v:rect>
            </w:pict>
          </mc:Fallback>
        </mc:AlternateContent>
      </w:r>
    </w:p>
    <w:p w:rsidRPr="00D67D16" w:rsidR="00195EF4" w:rsidP="00EA2EA7" w:rsidRDefault="00AE6ECA" w14:paraId="698A330A" w14:textId="01671C53">
      <w:pPr>
        <w:pStyle w:val="Title"/>
        <w:ind w:left="-709"/>
        <w:jc w:val="both"/>
        <w:rPr>
          <w:color w:val="auto"/>
          <w:sz w:val="48"/>
          <w:szCs w:val="50"/>
        </w:rPr>
      </w:pPr>
      <w:r>
        <w:rPr>
          <w:color w:val="auto"/>
          <w:sz w:val="48"/>
          <w:szCs w:val="50"/>
        </w:rPr>
        <w:t>Full name</w:t>
      </w:r>
    </w:p>
    <w:tbl>
      <w:tblPr>
        <w:tblW w:w="11341" w:type="dxa"/>
        <w:tblInd w:w="-70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1"/>
      </w:tblGrid>
      <w:tr w:rsidRPr="00D67D16" w:rsidR="00D67D16" w:rsidTr="7DEF336E" w14:paraId="604DA93E" w14:textId="77777777">
        <w:trPr>
          <w:trHeight w:val="264"/>
        </w:trPr>
        <w:tc>
          <w:tcPr>
            <w:tcW w:w="11341" w:type="dxa"/>
            <w:tcMar/>
          </w:tcPr>
          <w:p w:rsidRPr="00D67D16" w:rsidR="002D6F34" w:rsidP="00EA2EA7" w:rsidRDefault="00AE6ECA" w14:paraId="4ED519DA" w14:textId="662E7AE1">
            <w:pPr>
              <w:pStyle w:val="Subtitle"/>
              <w:jc w:val="both"/>
              <w:rPr>
                <w:color w:val="auto"/>
              </w:rPr>
            </w:pPr>
            <w:r>
              <w:rPr>
                <w:color w:val="auto"/>
                <w:sz w:val="24"/>
                <w:szCs w:val="28"/>
              </w:rPr>
              <w:t>City, Country</w:t>
            </w:r>
            <w:r w:rsidRPr="00D67D16" w:rsidR="00304FD1">
              <w:rPr>
                <w:color w:val="auto"/>
                <w:sz w:val="24"/>
                <w:szCs w:val="28"/>
              </w:rPr>
              <w:t xml:space="preserve"> </w:t>
            </w:r>
            <w:r w:rsidRPr="00D67D16" w:rsidR="002D6F34">
              <w:rPr>
                <w:color w:val="auto"/>
                <w:sz w:val="24"/>
                <w:szCs w:val="28"/>
              </w:rPr>
              <w:t xml:space="preserve">| </w:t>
            </w:r>
            <w:r>
              <w:rPr>
                <w:color w:val="auto"/>
                <w:sz w:val="24"/>
                <w:szCs w:val="28"/>
              </w:rPr>
              <w:t xml:space="preserve">Phone Number </w:t>
            </w:r>
            <w:r w:rsidRPr="00D67D16" w:rsidR="002D6F34">
              <w:rPr>
                <w:color w:val="auto"/>
                <w:sz w:val="24"/>
                <w:szCs w:val="28"/>
              </w:rPr>
              <w:t>|</w:t>
            </w:r>
            <w:r>
              <w:t xml:space="preserve"> </w:t>
            </w:r>
            <w:r w:rsidRPr="00C163C0">
              <w:rPr>
                <w:color w:val="auto"/>
                <w:sz w:val="24"/>
                <w:szCs w:val="28"/>
              </w:rPr>
              <w:t>Email</w:t>
            </w:r>
            <w:r w:rsidRPr="00C163C0" w:rsidR="00D54081">
              <w:rPr>
                <w:color w:val="auto"/>
                <w:sz w:val="32"/>
                <w:szCs w:val="36"/>
              </w:rPr>
              <w:t xml:space="preserve"> </w:t>
            </w:r>
            <w:r w:rsidRPr="00C163C0" w:rsidR="00BC1C12">
              <w:rPr>
                <w:color w:val="auto"/>
                <w:sz w:val="24"/>
                <w:szCs w:val="28"/>
              </w:rPr>
              <w:t xml:space="preserve"> </w:t>
            </w:r>
            <w:r w:rsidRPr="00D67D16" w:rsidR="00304FD1">
              <w:rPr>
                <w:color w:val="auto"/>
                <w:sz w:val="24"/>
                <w:szCs w:val="28"/>
              </w:rPr>
              <w:t xml:space="preserve"> </w:t>
            </w:r>
          </w:p>
        </w:tc>
      </w:tr>
      <w:tr w:rsidRPr="00D67D16" w:rsidR="00D67D16" w:rsidTr="7DEF336E" w14:paraId="49081ABF" w14:textId="77777777">
        <w:trPr>
          <w:trHeight w:val="60"/>
        </w:trPr>
        <w:tc>
          <w:tcPr>
            <w:tcW w:w="11341" w:type="dxa"/>
            <w:tcBorders>
              <w:bottom w:val="single" w:color="53BB89" w:themeColor="accent5" w:sz="24" w:space="0"/>
            </w:tcBorders>
            <w:tcMar/>
          </w:tcPr>
          <w:p w:rsidRPr="00D67D16" w:rsidR="0010570D" w:rsidP="00EA2EA7" w:rsidRDefault="0010570D" w14:paraId="1E62A2B1" w14:textId="77777777">
            <w:pPr>
              <w:jc w:val="both"/>
              <w:rPr>
                <w:color w:val="auto"/>
              </w:rPr>
            </w:pPr>
          </w:p>
        </w:tc>
      </w:tr>
      <w:tr w:rsidRPr="00D67D16" w:rsidR="00D67D16" w:rsidTr="7DEF336E" w14:paraId="25E4C7E2" w14:textId="77777777">
        <w:trPr>
          <w:trHeight w:val="130"/>
        </w:trPr>
        <w:tc>
          <w:tcPr>
            <w:tcW w:w="11341" w:type="dxa"/>
            <w:tcBorders>
              <w:bottom w:val="single" w:color="53BB89" w:themeColor="accent5" w:sz="24" w:space="0"/>
            </w:tcBorders>
            <w:tcMar/>
          </w:tcPr>
          <w:p w:rsidRPr="00D67D16" w:rsidR="000055EB" w:rsidP="00EA2EA7" w:rsidRDefault="000055EB" w14:paraId="47909389" w14:textId="77777777">
            <w:pPr>
              <w:pStyle w:val="Heading1"/>
              <w:spacing w:after="0" w:line="240" w:lineRule="auto"/>
              <w:jc w:val="both"/>
              <w:rPr>
                <w:color w:val="auto"/>
                <w:sz w:val="18"/>
                <w:szCs w:val="18"/>
              </w:rPr>
            </w:pPr>
          </w:p>
          <w:p w:rsidRPr="00D67D16" w:rsidR="000055EB" w:rsidP="00EA2EA7" w:rsidRDefault="000055EB" w14:paraId="7804CDED" w14:textId="291C8E6C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OBJECTIVE</w:t>
            </w:r>
          </w:p>
          <w:p w:rsidR="00BC1C12" w:rsidP="00EA2EA7" w:rsidRDefault="00AE6ECA" w14:paraId="2C2259A7" w14:textId="472AE97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Write one paragraph about your career </w:t>
            </w:r>
            <w:proofErr w:type="gramStart"/>
            <w:r>
              <w:rPr>
                <w:color w:val="auto"/>
              </w:rPr>
              <w:t>objective</w:t>
            </w:r>
            <w:proofErr w:type="gramEnd"/>
          </w:p>
          <w:p w:rsidRPr="00D67D16" w:rsidR="00D54081" w:rsidP="00EA2EA7" w:rsidRDefault="00D54081" w14:paraId="6A965FC4" w14:textId="43353EF5">
            <w:pPr>
              <w:jc w:val="both"/>
              <w:rPr>
                <w:color w:val="auto"/>
              </w:rPr>
            </w:pPr>
          </w:p>
        </w:tc>
      </w:tr>
      <w:tr w:rsidRPr="00D67D16" w:rsidR="00D67D16" w:rsidTr="7DEF336E" w14:paraId="081D9CA1" w14:textId="77777777">
        <w:trPr>
          <w:trHeight w:val="130"/>
        </w:trPr>
        <w:tc>
          <w:tcPr>
            <w:tcW w:w="11341" w:type="dxa"/>
            <w:tcBorders>
              <w:bottom w:val="single" w:color="53BB89" w:themeColor="accent5" w:sz="24" w:space="0"/>
            </w:tcBorders>
            <w:tcMar/>
          </w:tcPr>
          <w:p w:rsidRPr="00D67D16" w:rsidR="00D67D16" w:rsidP="00EA2EA7" w:rsidRDefault="00D67D16" w14:paraId="642C2474" w14:textId="77777777">
            <w:pPr>
              <w:pStyle w:val="Heading1"/>
              <w:spacing w:after="0" w:line="240" w:lineRule="auto"/>
              <w:jc w:val="both"/>
              <w:rPr>
                <w:color w:val="auto"/>
                <w:sz w:val="18"/>
                <w:szCs w:val="18"/>
              </w:rPr>
            </w:pPr>
          </w:p>
          <w:p w:rsidRPr="00D67D16" w:rsidR="00D67D16" w:rsidP="00EA2EA7" w:rsidRDefault="00D67D16" w14:paraId="0F791054" w14:textId="7997E185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VIDEO INTRODUCTION</w:t>
            </w:r>
          </w:p>
          <w:p w:rsidRPr="00AE6ECA" w:rsidR="00BC1C12" w:rsidP="00EA2EA7" w:rsidRDefault="00AE6ECA" w14:paraId="250AEC3D" w14:textId="3DF4F39C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Put your Video Intro </w:t>
            </w:r>
            <w:proofErr w:type="gramStart"/>
            <w:r>
              <w:rPr>
                <w:color w:val="auto"/>
              </w:rPr>
              <w:t>link</w:t>
            </w:r>
            <w:proofErr w:type="gramEnd"/>
          </w:p>
          <w:p w:rsidRPr="00D67D16" w:rsidR="00BC1C12" w:rsidP="00EA2EA7" w:rsidRDefault="00BC1C12" w14:paraId="42E15D59" w14:textId="09B44EFE">
            <w:pPr>
              <w:jc w:val="both"/>
              <w:rPr>
                <w:color w:val="auto"/>
              </w:rPr>
            </w:pPr>
          </w:p>
          <w:p w:rsidRPr="00D67D16" w:rsidR="00D67D16" w:rsidP="00EA2EA7" w:rsidRDefault="00D67D16" w14:paraId="7494946E" w14:textId="7B9057D4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PORTFOLIO</w:t>
            </w:r>
          </w:p>
          <w:p w:rsidRPr="00AE6ECA" w:rsidR="00D67D16" w:rsidP="00EA2EA7" w:rsidRDefault="00AE6ECA" w14:paraId="782A5FE7" w14:textId="008ECAD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Put your Portfolio </w:t>
            </w:r>
            <w:proofErr w:type="gramStart"/>
            <w:r>
              <w:rPr>
                <w:color w:val="auto"/>
              </w:rPr>
              <w:t>link</w:t>
            </w:r>
            <w:proofErr w:type="gramEnd"/>
          </w:p>
          <w:p w:rsidRPr="00D67D16" w:rsidR="00D67D16" w:rsidP="00EA2EA7" w:rsidRDefault="00D67D16" w14:paraId="3FBA4FB6" w14:textId="3A0A64EE">
            <w:pPr>
              <w:jc w:val="both"/>
              <w:rPr>
                <w:color w:val="auto"/>
              </w:rPr>
            </w:pPr>
          </w:p>
          <w:p w:rsidRPr="00D67D16" w:rsidR="00D67D16" w:rsidP="00EA2EA7" w:rsidRDefault="00D67D16" w14:paraId="7CF4CDF0" w14:textId="3AEF8034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LINKEDIN</w:t>
            </w:r>
          </w:p>
          <w:p w:rsidRPr="00AE6ECA" w:rsidR="00D67D16" w:rsidP="00EA2EA7" w:rsidRDefault="00AE6ECA" w14:paraId="757B0158" w14:textId="7F521494">
            <w:pPr>
              <w:jc w:val="both"/>
              <w:rPr>
                <w:color w:val="auto"/>
              </w:rPr>
            </w:pPr>
            <w:r w:rsidRPr="7DEF336E" w:rsidR="00AE6ECA">
              <w:rPr>
                <w:color w:val="auto"/>
              </w:rPr>
              <w:t xml:space="preserve">Put your </w:t>
            </w:r>
            <w:r w:rsidRPr="7DEF336E" w:rsidR="679993AB">
              <w:rPr>
                <w:color w:val="auto"/>
              </w:rPr>
              <w:t>LinkedIn</w:t>
            </w:r>
            <w:r w:rsidRPr="7DEF336E" w:rsidR="00AE6ECA">
              <w:rPr>
                <w:color w:val="auto"/>
              </w:rPr>
              <w:t xml:space="preserve"> Profile </w:t>
            </w:r>
            <w:r w:rsidRPr="7DEF336E" w:rsidR="00AE6ECA">
              <w:rPr>
                <w:color w:val="auto"/>
              </w:rPr>
              <w:t>l</w:t>
            </w:r>
            <w:r w:rsidRPr="7DEF336E" w:rsidR="00AE6ECA">
              <w:rPr>
                <w:color w:val="auto"/>
              </w:rPr>
              <w:t>ink</w:t>
            </w:r>
          </w:p>
          <w:p w:rsidRPr="00D67D16" w:rsidR="00D67D16" w:rsidP="00EA2EA7" w:rsidRDefault="00D67D16" w14:paraId="4A78673E" w14:textId="065291D6">
            <w:pPr>
              <w:jc w:val="both"/>
              <w:rPr>
                <w:color w:val="auto"/>
              </w:rPr>
            </w:pPr>
          </w:p>
        </w:tc>
      </w:tr>
      <w:tr w:rsidRPr="00D67D16" w:rsidR="00D67D16" w:rsidTr="7DEF336E" w14:paraId="57D376F3" w14:textId="77777777">
        <w:trPr>
          <w:trHeight w:val="163"/>
        </w:trPr>
        <w:tc>
          <w:tcPr>
            <w:tcW w:w="11341" w:type="dxa"/>
            <w:tcBorders>
              <w:top w:val="single" w:color="53BB89" w:themeColor="accent5" w:sz="24" w:space="0"/>
            </w:tcBorders>
            <w:tcMar/>
          </w:tcPr>
          <w:p w:rsidRPr="00D67D16" w:rsidR="0010570D" w:rsidP="00EA2EA7" w:rsidRDefault="0010570D" w14:paraId="56F6DEF0" w14:textId="77777777">
            <w:pPr>
              <w:jc w:val="both"/>
              <w:rPr>
                <w:color w:val="auto"/>
              </w:rPr>
            </w:pPr>
          </w:p>
        </w:tc>
      </w:tr>
      <w:tr w:rsidRPr="00D67D16" w:rsidR="00D67D16" w:rsidTr="7DEF336E" w14:paraId="2AC67D01" w14:textId="77777777">
        <w:trPr>
          <w:trHeight w:val="1334"/>
        </w:trPr>
        <w:tc>
          <w:tcPr>
            <w:tcW w:w="11341" w:type="dxa"/>
            <w:tcMar/>
          </w:tcPr>
          <w:p w:rsidRPr="00D67D16" w:rsidR="000055EB" w:rsidP="00EA2EA7" w:rsidRDefault="00000000" w14:paraId="7B5F12E1" w14:textId="77777777">
            <w:pPr>
              <w:pStyle w:val="Heading1"/>
              <w:spacing w:after="0"/>
              <w:jc w:val="both"/>
              <w:rPr>
                <w:color w:val="auto"/>
              </w:rPr>
            </w:pPr>
            <w:sdt>
              <w:sdtPr>
                <w:rPr>
                  <w:color w:val="auto"/>
                </w:rPr>
                <w:id w:val="507877070"/>
                <w:placeholder>
                  <w:docPart w:val="5F4FB77072FE40E99A9612A3732E7AE7"/>
                </w:placeholder>
                <w:temporary/>
                <w:showingPlcHdr/>
                <w15:appearance w15:val="hidden"/>
              </w:sdtPr>
              <w:sdtContent>
                <w:r w:rsidRPr="00D67D16" w:rsidR="000055EB">
                  <w:rPr>
                    <w:color w:val="auto"/>
                  </w:rPr>
                  <w:t>Education</w:t>
                </w:r>
              </w:sdtContent>
            </w:sdt>
          </w:p>
          <w:p w:rsidRPr="00BC1C12" w:rsidR="00BC1C12" w:rsidP="00EA2EA7" w:rsidRDefault="00AE6ECA" w14:paraId="7CFD943E" w14:textId="394A51FC">
            <w:pPr>
              <w:keepNext/>
              <w:keepLines/>
              <w:spacing w:before="120"/>
              <w:jc w:val="both"/>
              <w:outlineLvl w:val="1"/>
              <w:rPr>
                <w:rFonts w:cs="Times New Roman (Headings CS)" w:eastAsiaTheme="majorEastAsia"/>
                <w:b/>
                <w:color w:val="auto"/>
                <w:szCs w:val="26"/>
              </w:rPr>
            </w:pPr>
            <w:r>
              <w:rPr>
                <w:rFonts w:cs="Times New Roman (Headings CS)" w:eastAsiaTheme="majorEastAsia"/>
                <w:b/>
                <w:color w:val="auto"/>
                <w:szCs w:val="26"/>
              </w:rPr>
              <w:t>Course</w:t>
            </w:r>
            <w:r w:rsidRPr="00BC1C12" w:rsidR="00BC1C12">
              <w:rPr>
                <w:rFonts w:cs="Times New Roman (Headings CS)" w:eastAsiaTheme="majorEastAsia"/>
                <w:b/>
                <w:color w:val="auto"/>
                <w:szCs w:val="26"/>
              </w:rPr>
              <w:t xml:space="preserve"> | </w:t>
            </w:r>
            <w:r>
              <w:rPr>
                <w:rFonts w:cs="Times New Roman (Headings CS)" w:eastAsiaTheme="majorEastAsia"/>
                <w:b/>
                <w:color w:val="auto"/>
                <w:szCs w:val="26"/>
              </w:rPr>
              <w:t>University Name</w:t>
            </w:r>
          </w:p>
          <w:p w:rsidR="00BC1C12" w:rsidP="00EA2EA7" w:rsidRDefault="00AE6ECA" w14:paraId="05B7B176" w14:textId="10C8F5EF">
            <w:pPr>
              <w:keepNext/>
              <w:keepLines/>
              <w:jc w:val="both"/>
              <w:outlineLvl w:val="2"/>
              <w:rPr>
                <w:rFonts w:cs="Times New Roman (Headings CS)" w:eastAsiaTheme="majorEastAsia"/>
                <w:color w:val="auto"/>
                <w:szCs w:val="26"/>
              </w:rPr>
            </w:pPr>
            <w:r>
              <w:rPr>
                <w:rFonts w:cs="Times New Roman (Headings CS)" w:eastAsiaTheme="majorEastAsia"/>
                <w:color w:val="auto"/>
                <w:szCs w:val="26"/>
              </w:rPr>
              <w:t xml:space="preserve">Start date – to </w:t>
            </w:r>
            <w:proofErr w:type="gramStart"/>
            <w:r>
              <w:rPr>
                <w:rFonts w:cs="Times New Roman (Headings CS)" w:eastAsiaTheme="majorEastAsia"/>
                <w:color w:val="auto"/>
                <w:szCs w:val="26"/>
              </w:rPr>
              <w:t>date</w:t>
            </w:r>
            <w:proofErr w:type="gramEnd"/>
          </w:p>
          <w:p w:rsidRPr="00AE6ECA" w:rsidR="00AE6ECA" w:rsidP="00EA2EA7" w:rsidRDefault="00AE6ECA" w14:paraId="044774AB" w14:textId="77777777">
            <w:pPr>
              <w:keepNext/>
              <w:keepLines/>
              <w:jc w:val="both"/>
              <w:outlineLvl w:val="2"/>
              <w:rPr>
                <w:rFonts w:cs="Times New Roman (Headings CS)" w:eastAsiaTheme="majorEastAsia"/>
                <w:color w:val="auto"/>
                <w:szCs w:val="26"/>
              </w:rPr>
            </w:pPr>
          </w:p>
          <w:p w:rsidRPr="00BC1C12" w:rsidR="00AE6ECA" w:rsidP="00EA2EA7" w:rsidRDefault="00AE6ECA" w14:paraId="23E4B4B3" w14:textId="77777777">
            <w:pPr>
              <w:keepNext/>
              <w:keepLines/>
              <w:spacing w:before="120"/>
              <w:jc w:val="both"/>
              <w:outlineLvl w:val="1"/>
              <w:rPr>
                <w:rFonts w:cs="Times New Roman (Headings CS)" w:eastAsiaTheme="majorEastAsia"/>
                <w:b/>
                <w:color w:val="auto"/>
                <w:szCs w:val="26"/>
              </w:rPr>
            </w:pPr>
            <w:r>
              <w:rPr>
                <w:rFonts w:cs="Times New Roman (Headings CS)" w:eastAsiaTheme="majorEastAsia"/>
                <w:b/>
                <w:color w:val="auto"/>
                <w:szCs w:val="26"/>
              </w:rPr>
              <w:t>Course</w:t>
            </w:r>
            <w:r w:rsidRPr="00BC1C12">
              <w:rPr>
                <w:rFonts w:cs="Times New Roman (Headings CS)" w:eastAsiaTheme="majorEastAsia"/>
                <w:b/>
                <w:color w:val="auto"/>
                <w:szCs w:val="26"/>
              </w:rPr>
              <w:t xml:space="preserve"> | </w:t>
            </w:r>
            <w:r>
              <w:rPr>
                <w:rFonts w:cs="Times New Roman (Headings CS)" w:eastAsiaTheme="majorEastAsia"/>
                <w:b/>
                <w:color w:val="auto"/>
                <w:szCs w:val="26"/>
              </w:rPr>
              <w:t>University Name</w:t>
            </w:r>
          </w:p>
          <w:p w:rsidRPr="00AE6ECA" w:rsidR="00AB7F84" w:rsidP="00EA2EA7" w:rsidRDefault="00AE6ECA" w14:paraId="6E0401D0" w14:textId="2B30F8E3">
            <w:pPr>
              <w:keepNext/>
              <w:keepLines/>
              <w:spacing w:after="120"/>
              <w:jc w:val="both"/>
              <w:outlineLvl w:val="2"/>
              <w:rPr>
                <w:rFonts w:cs="Times New Roman (Headings CS)" w:eastAsiaTheme="majorEastAsia"/>
                <w:color w:val="auto"/>
                <w:szCs w:val="26"/>
              </w:rPr>
            </w:pPr>
            <w:r>
              <w:rPr>
                <w:rFonts w:cs="Times New Roman (Headings CS)" w:eastAsiaTheme="majorEastAsia"/>
                <w:color w:val="auto"/>
                <w:szCs w:val="26"/>
              </w:rPr>
              <w:t>Start date – to date</w:t>
            </w:r>
          </w:p>
        </w:tc>
      </w:tr>
      <w:tr w:rsidRPr="00D67D16" w:rsidR="00D67D16" w:rsidTr="7DEF336E" w14:paraId="3BC171AC" w14:textId="77777777">
        <w:trPr>
          <w:trHeight w:val="60"/>
        </w:trPr>
        <w:tc>
          <w:tcPr>
            <w:tcW w:w="11341" w:type="dxa"/>
            <w:tcBorders>
              <w:bottom w:val="single" w:color="53BB89" w:themeColor="accent5" w:sz="24" w:space="0"/>
            </w:tcBorders>
            <w:tcMar/>
          </w:tcPr>
          <w:p w:rsidRPr="00D67D16" w:rsidR="0010570D" w:rsidP="00EA2EA7" w:rsidRDefault="0010570D" w14:paraId="1BB64D55" w14:textId="77777777">
            <w:pPr>
              <w:jc w:val="both"/>
              <w:rPr>
                <w:color w:val="auto"/>
                <w:sz w:val="16"/>
                <w:szCs w:val="16"/>
              </w:rPr>
            </w:pPr>
          </w:p>
        </w:tc>
      </w:tr>
      <w:tr w:rsidRPr="00D67D16" w:rsidR="00D67D16" w:rsidTr="7DEF336E" w14:paraId="3DE55E30" w14:textId="77777777">
        <w:trPr>
          <w:trHeight w:val="169"/>
        </w:trPr>
        <w:tc>
          <w:tcPr>
            <w:tcW w:w="11341" w:type="dxa"/>
            <w:tcBorders>
              <w:top w:val="single" w:color="53BB89" w:themeColor="accent5" w:sz="24" w:space="0"/>
            </w:tcBorders>
            <w:tcMar/>
          </w:tcPr>
          <w:p w:rsidRPr="00D67D16" w:rsidR="0010570D" w:rsidP="00EA2EA7" w:rsidRDefault="0010570D" w14:paraId="046C55AC" w14:textId="77777777">
            <w:pPr>
              <w:jc w:val="both"/>
              <w:rPr>
                <w:color w:val="auto"/>
              </w:rPr>
            </w:pPr>
          </w:p>
          <w:p w:rsidRPr="00BC1C12" w:rsidR="00BC1C12" w:rsidP="00EA2EA7" w:rsidRDefault="00D67D16" w14:paraId="560F591C" w14:textId="7F016B19">
            <w:pPr>
              <w:pStyle w:val="Heading1"/>
              <w:spacing w:after="0" w:line="276" w:lineRule="auto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SKILLS</w:t>
            </w:r>
          </w:p>
          <w:tbl>
            <w:tblPr>
              <w:tblW w:w="14597" w:type="dxa"/>
              <w:tblInd w:w="288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974"/>
              <w:gridCol w:w="2977"/>
              <w:gridCol w:w="2976"/>
              <w:gridCol w:w="2835"/>
              <w:gridCol w:w="2835"/>
            </w:tblGrid>
            <w:tr w:rsidR="00147476" w:rsidTr="00147476" w14:paraId="1643FD59" w14:textId="09FDDD93">
              <w:trPr>
                <w:trHeight w:val="223"/>
              </w:trPr>
              <w:tc>
                <w:tcPr>
                  <w:tcW w:w="2974" w:type="dxa"/>
                </w:tcPr>
                <w:p w:rsidR="00147476" w:rsidP="00EA2EA7" w:rsidRDefault="00147476" w14:paraId="5E7CCB7C" w14:textId="058A32FA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="00147476" w:rsidP="00EA2EA7" w:rsidRDefault="00147476" w14:paraId="573B8111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="00147476" w:rsidP="00EA2EA7" w:rsidRDefault="00147476" w14:paraId="631529C1" w14:textId="2832FE32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="00147476" w:rsidP="00EA2EA7" w:rsidRDefault="00147476" w14:paraId="305E2EB7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Pr="00AE6ECA" w:rsidR="00147476" w:rsidP="00EA2EA7" w:rsidRDefault="00147476" w14:paraId="4669FA9C" w14:textId="43DAB5A0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Mention your skill</w:t>
                  </w:r>
                </w:p>
              </w:tc>
              <w:tc>
                <w:tcPr>
                  <w:tcW w:w="2977" w:type="dxa"/>
                </w:tcPr>
                <w:p w:rsidR="00147476" w:rsidP="00EA2EA7" w:rsidRDefault="00147476" w14:paraId="3876884D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="00147476" w:rsidP="00EA2EA7" w:rsidRDefault="00147476" w14:paraId="3657CF42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="00147476" w:rsidP="00EA2EA7" w:rsidRDefault="00147476" w14:paraId="61B6F649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="00147476" w:rsidP="00EA2EA7" w:rsidRDefault="00147476" w14:paraId="43132A28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Pr="00AE6ECA" w:rsidR="00147476" w:rsidP="00EA2EA7" w:rsidRDefault="00147476" w14:paraId="4E7BB10B" w14:textId="4D6CC3AB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Mention your skil</w:t>
                  </w:r>
                  <w:r>
                    <w:rPr>
                      <w:color w:val="auto"/>
                    </w:rPr>
                    <w:t>l</w:t>
                  </w:r>
                </w:p>
              </w:tc>
              <w:tc>
                <w:tcPr>
                  <w:tcW w:w="2976" w:type="dxa"/>
                </w:tcPr>
                <w:p w:rsidR="00147476" w:rsidP="00147476" w:rsidRDefault="00147476" w14:paraId="09FAA816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="00147476" w:rsidP="00147476" w:rsidRDefault="00147476" w14:paraId="700F08BD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="00147476" w:rsidP="00147476" w:rsidRDefault="00147476" w14:paraId="0BCF3612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="00147476" w:rsidP="00147476" w:rsidRDefault="00147476" w14:paraId="297FFF14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Pr="00147476" w:rsidR="00147476" w:rsidP="00147476" w:rsidRDefault="00147476" w14:paraId="36FB5D9A" w14:textId="5856DB5C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 w:rsidRPr="00147476">
                    <w:rPr>
                      <w:color w:val="auto"/>
                    </w:rPr>
                    <w:t>Mention your skil</w:t>
                  </w:r>
                  <w:r>
                    <w:rPr>
                      <w:color w:val="auto"/>
                    </w:rPr>
                    <w:t>l</w:t>
                  </w:r>
                </w:p>
              </w:tc>
              <w:tc>
                <w:tcPr>
                  <w:tcW w:w="2835" w:type="dxa"/>
                </w:tcPr>
                <w:p w:rsidR="00147476" w:rsidP="00147476" w:rsidRDefault="00147476" w14:paraId="2E697E47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="00147476" w:rsidP="00147476" w:rsidRDefault="00147476" w14:paraId="201E45BB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="00147476" w:rsidP="00147476" w:rsidRDefault="00147476" w14:paraId="4465EBE7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="00147476" w:rsidP="00147476" w:rsidRDefault="00147476" w14:paraId="468C9784" w14:textId="7777777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Mention your </w:t>
                  </w:r>
                  <w:proofErr w:type="gramStart"/>
                  <w:r>
                    <w:rPr>
                      <w:color w:val="auto"/>
                    </w:rPr>
                    <w:t>skill</w:t>
                  </w:r>
                  <w:proofErr w:type="gramEnd"/>
                </w:p>
                <w:p w:rsidRPr="00147476" w:rsidR="00147476" w:rsidP="00147476" w:rsidRDefault="00147476" w14:paraId="6442BF06" w14:textId="2A02C000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 w:rsidRPr="00147476">
                    <w:rPr>
                      <w:color w:val="auto"/>
                    </w:rPr>
                    <w:t>Mention your skill</w:t>
                  </w:r>
                </w:p>
              </w:tc>
              <w:tc>
                <w:tcPr>
                  <w:tcW w:w="2835" w:type="dxa"/>
                </w:tcPr>
                <w:p w:rsidR="00147476" w:rsidP="00EA2EA7" w:rsidRDefault="00147476" w14:paraId="6B2A06DF" w14:textId="3F478D0F">
                  <w:pPr>
                    <w:pStyle w:val="ListBullet"/>
                    <w:numPr>
                      <w:ilvl w:val="0"/>
                      <w:numId w:val="0"/>
                    </w:numPr>
                    <w:ind w:right="-468"/>
                    <w:jc w:val="both"/>
                    <w:rPr>
                      <w:color w:val="auto"/>
                    </w:rPr>
                  </w:pPr>
                </w:p>
              </w:tc>
            </w:tr>
          </w:tbl>
          <w:p w:rsidRPr="00D67D16" w:rsidR="00D67D16" w:rsidP="00EA2EA7" w:rsidRDefault="00D67D16" w14:paraId="0732AB61" w14:textId="43595121">
            <w:pPr>
              <w:pStyle w:val="ListParagraph"/>
              <w:ind w:left="0"/>
              <w:jc w:val="both"/>
              <w:rPr>
                <w:color w:val="auto"/>
              </w:rPr>
            </w:pPr>
          </w:p>
        </w:tc>
      </w:tr>
      <w:tr w:rsidRPr="00D67D16" w:rsidR="00D67D16" w:rsidTr="7DEF336E" w14:paraId="5ADDF3B2" w14:textId="77777777">
        <w:trPr>
          <w:trHeight w:val="211"/>
        </w:trPr>
        <w:tc>
          <w:tcPr>
            <w:tcW w:w="11341" w:type="dxa"/>
            <w:tcBorders>
              <w:bottom w:val="single" w:color="53BB89" w:themeColor="accent5" w:sz="24" w:space="0"/>
            </w:tcBorders>
            <w:tcMar/>
          </w:tcPr>
          <w:p w:rsidRPr="00D67D16" w:rsidR="0010570D" w:rsidP="00EA2EA7" w:rsidRDefault="0010570D" w14:paraId="4DA8AC11" w14:textId="77777777">
            <w:pPr>
              <w:jc w:val="both"/>
              <w:rPr>
                <w:color w:val="auto"/>
              </w:rPr>
            </w:pPr>
          </w:p>
        </w:tc>
      </w:tr>
      <w:tr w:rsidRPr="00D67D16" w:rsidR="00D54081" w:rsidTr="7DEF336E" w14:paraId="7E247346" w14:textId="77777777">
        <w:trPr>
          <w:trHeight w:val="211"/>
        </w:trPr>
        <w:tc>
          <w:tcPr>
            <w:tcW w:w="11341" w:type="dxa"/>
            <w:tcBorders>
              <w:top w:val="single" w:color="53BB89" w:themeColor="accent5" w:sz="24" w:space="0"/>
              <w:bottom w:val="single" w:color="53BB89" w:themeColor="accent5" w:sz="24" w:space="0"/>
            </w:tcBorders>
            <w:tcMar/>
          </w:tcPr>
          <w:p w:rsidRPr="00A23A83" w:rsidR="00A23A83" w:rsidP="00EA2EA7" w:rsidRDefault="00A23A83" w14:paraId="767A6602" w14:textId="77777777">
            <w:pPr>
              <w:pStyle w:val="Heading1"/>
              <w:spacing w:after="0" w:line="240" w:lineRule="auto"/>
              <w:contextualSpacing/>
              <w:jc w:val="both"/>
              <w:rPr>
                <w:color w:val="auto"/>
                <w:sz w:val="16"/>
                <w:szCs w:val="16"/>
              </w:rPr>
            </w:pPr>
          </w:p>
          <w:p w:rsidRPr="00A23A83" w:rsidR="00A23A83" w:rsidP="00EA2EA7" w:rsidRDefault="00A23A83" w14:paraId="132D511C" w14:textId="743C47C4">
            <w:pPr>
              <w:pStyle w:val="Heading1"/>
              <w:spacing w:after="0" w:line="360" w:lineRule="auto"/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EXPERIENCE</w:t>
            </w:r>
          </w:p>
          <w:tbl>
            <w:tblPr>
              <w:tblW w:w="3970" w:type="dxa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970"/>
            </w:tblGrid>
            <w:tr w:rsidRPr="00AE6ECA" w:rsidR="002F2FD5" w:rsidTr="002F2FD5" w14:paraId="492B43E4" w14:textId="77777777">
              <w:trPr>
                <w:trHeight w:val="223"/>
              </w:trPr>
              <w:tc>
                <w:tcPr>
                  <w:tcW w:w="3970" w:type="dxa"/>
                </w:tcPr>
                <w:p w:rsidRPr="00A23A83" w:rsidR="002F2FD5" w:rsidP="002F2FD5" w:rsidRDefault="002F2FD5" w14:paraId="7F9AD3E7" w14:textId="77777777">
                  <w:pPr>
                    <w:jc w:val="both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Company Name | Your designation</w:t>
                  </w:r>
                </w:p>
                <w:p w:rsidRPr="00A23A83" w:rsidR="002F2FD5" w:rsidP="002F2FD5" w:rsidRDefault="002F2FD5" w14:paraId="71C044BE" w14:textId="77777777">
                  <w:pPr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Start date – to </w:t>
                  </w:r>
                  <w:proofErr w:type="gramStart"/>
                  <w:r>
                    <w:rPr>
                      <w:color w:val="auto"/>
                    </w:rPr>
                    <w:t>date</w:t>
                  </w:r>
                  <w:proofErr w:type="gramEnd"/>
                </w:p>
                <w:p w:rsidRPr="00A23A83" w:rsidR="002F2FD5" w:rsidP="002F2FD5" w:rsidRDefault="002F2FD5" w14:paraId="781A28BA" w14:textId="77777777">
                  <w:pPr>
                    <w:jc w:val="both"/>
                    <w:rPr>
                      <w:b/>
                      <w:bCs/>
                      <w:color w:val="auto"/>
                    </w:rPr>
                  </w:pPr>
                </w:p>
                <w:p w:rsidRPr="00A23A83" w:rsidR="002F2FD5" w:rsidP="002F2FD5" w:rsidRDefault="002F2FD5" w14:paraId="1E996394" w14:textId="77777777">
                  <w:pPr>
                    <w:jc w:val="both"/>
                    <w:rPr>
                      <w:b/>
                      <w:bCs/>
                      <w:color w:val="auto"/>
                    </w:rPr>
                  </w:pPr>
                  <w:r>
                    <w:rPr>
                      <w:b/>
                      <w:bCs/>
                      <w:color w:val="auto"/>
                    </w:rPr>
                    <w:t>Company Name | Your designation</w:t>
                  </w:r>
                </w:p>
                <w:p w:rsidRPr="00A23A83" w:rsidR="002F2FD5" w:rsidP="002F2FD5" w:rsidRDefault="002F2FD5" w14:paraId="7D8DEFEA" w14:textId="77777777">
                  <w:pPr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Start date – to </w:t>
                  </w:r>
                  <w:proofErr w:type="gramStart"/>
                  <w:r>
                    <w:rPr>
                      <w:color w:val="auto"/>
                    </w:rPr>
                    <w:t>date</w:t>
                  </w:r>
                  <w:proofErr w:type="gramEnd"/>
                </w:p>
                <w:p w:rsidRPr="00AE6ECA" w:rsidR="002F2FD5" w:rsidP="002F2FD5" w:rsidRDefault="002F2FD5" w14:paraId="3ECD4CBC" w14:textId="61BBE05A">
                  <w:pPr>
                    <w:pStyle w:val="ListBullet"/>
                    <w:numPr>
                      <w:ilvl w:val="0"/>
                      <w:numId w:val="0"/>
                    </w:numPr>
                    <w:ind w:left="360" w:right="-468" w:hanging="360"/>
                    <w:jc w:val="both"/>
                    <w:rPr>
                      <w:color w:val="auto"/>
                    </w:rPr>
                  </w:pPr>
                </w:p>
              </w:tc>
            </w:tr>
          </w:tbl>
          <w:p w:rsidRPr="00D67D16" w:rsidR="00D54081" w:rsidP="00EA2EA7" w:rsidRDefault="00D54081" w14:paraId="062CC23E" w14:textId="77777777">
            <w:pPr>
              <w:jc w:val="both"/>
              <w:rPr>
                <w:color w:val="auto"/>
              </w:rPr>
            </w:pPr>
          </w:p>
        </w:tc>
      </w:tr>
    </w:tbl>
    <w:p w:rsidRPr="00D67D16" w:rsidR="00595471" w:rsidP="00305E98" w:rsidRDefault="00595471" w14:paraId="753B9FF1" w14:textId="77777777">
      <w:pPr>
        <w:pStyle w:val="ListBullet"/>
        <w:numPr>
          <w:ilvl w:val="0"/>
          <w:numId w:val="0"/>
        </w:numPr>
        <w:jc w:val="both"/>
        <w:rPr>
          <w:color w:val="auto"/>
        </w:rPr>
      </w:pPr>
    </w:p>
    <w:sectPr w:rsidRPr="00D67D16" w:rsidR="00595471" w:rsidSect="00304FD1">
      <w:type w:val="continuous"/>
      <w:pgSz w:w="12240" w:h="15840" w:orient="portrait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1680" w:rsidP="00E97F0F" w:rsidRDefault="00F51680" w14:paraId="1C15A25C" w14:textId="77777777">
      <w:r>
        <w:separator/>
      </w:r>
    </w:p>
  </w:endnote>
  <w:endnote w:type="continuationSeparator" w:id="0">
    <w:p w:rsidR="00F51680" w:rsidP="00E97F0F" w:rsidRDefault="00F51680" w14:paraId="4770345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1680" w:rsidP="00E97F0F" w:rsidRDefault="00F51680" w14:paraId="5C184E7C" w14:textId="77777777">
      <w:r>
        <w:separator/>
      </w:r>
    </w:p>
  </w:footnote>
  <w:footnote w:type="continuationSeparator" w:id="0">
    <w:p w:rsidR="00F51680" w:rsidP="00E97F0F" w:rsidRDefault="00F51680" w14:paraId="14B851B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07189" w:rsidRDefault="000055EB" w14:paraId="24FAB107" w14:textId="6E32321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B8C0E7" wp14:editId="154F2855">
          <wp:simplePos x="0" y="0"/>
          <wp:positionH relativeFrom="margin">
            <wp:posOffset>5391785</wp:posOffset>
          </wp:positionH>
          <wp:positionV relativeFrom="topMargin">
            <wp:posOffset>133350</wp:posOffset>
          </wp:positionV>
          <wp:extent cx="1413510" cy="558800"/>
          <wp:effectExtent l="0" t="0" r="0" b="0"/>
          <wp:wrapSquare wrapText="bothSides"/>
          <wp:docPr id="2132179545" name="Picture 21321795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946751" name="Picture 15839467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351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2C7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3" w15:restartNumberingAfterBreak="0">
    <w:nsid w:val="22EC00A4"/>
    <w:multiLevelType w:val="hybridMultilevel"/>
    <w:tmpl w:val="D50486A4"/>
    <w:lvl w:ilvl="0" w:tplc="D8444D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399066" w:themeColor="accent5" w:themeShade="BF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2"/>
  </w:num>
  <w:num w:numId="2" w16cid:durableId="1850561498">
    <w:abstractNumId w:val="6"/>
  </w:num>
  <w:num w:numId="3" w16cid:durableId="1439131869">
    <w:abstractNumId w:val="4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5"/>
  </w:num>
  <w:num w:numId="7" w16cid:durableId="1117724696">
    <w:abstractNumId w:val="0"/>
  </w:num>
  <w:num w:numId="8" w16cid:durableId="1204094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4"/>
    <w:rsid w:val="00000000"/>
    <w:rsid w:val="000023FF"/>
    <w:rsid w:val="000055EB"/>
    <w:rsid w:val="00035205"/>
    <w:rsid w:val="00064367"/>
    <w:rsid w:val="00070D24"/>
    <w:rsid w:val="000761F2"/>
    <w:rsid w:val="000B6298"/>
    <w:rsid w:val="000D5216"/>
    <w:rsid w:val="001054FD"/>
    <w:rsid w:val="0010570D"/>
    <w:rsid w:val="00147476"/>
    <w:rsid w:val="00180710"/>
    <w:rsid w:val="00195EF4"/>
    <w:rsid w:val="001B0C0D"/>
    <w:rsid w:val="001C308F"/>
    <w:rsid w:val="001D7755"/>
    <w:rsid w:val="0020295E"/>
    <w:rsid w:val="00222532"/>
    <w:rsid w:val="00285F5A"/>
    <w:rsid w:val="002D6F34"/>
    <w:rsid w:val="002F2FD5"/>
    <w:rsid w:val="0030456C"/>
    <w:rsid w:val="00304FD1"/>
    <w:rsid w:val="00305E98"/>
    <w:rsid w:val="00347C6E"/>
    <w:rsid w:val="00356697"/>
    <w:rsid w:val="00385FE3"/>
    <w:rsid w:val="003B446A"/>
    <w:rsid w:val="00403D54"/>
    <w:rsid w:val="00404608"/>
    <w:rsid w:val="004318EF"/>
    <w:rsid w:val="00462DB0"/>
    <w:rsid w:val="00495440"/>
    <w:rsid w:val="004D2889"/>
    <w:rsid w:val="00510684"/>
    <w:rsid w:val="00512023"/>
    <w:rsid w:val="0057527E"/>
    <w:rsid w:val="005937B7"/>
    <w:rsid w:val="00595471"/>
    <w:rsid w:val="005A4905"/>
    <w:rsid w:val="005A5DD3"/>
    <w:rsid w:val="00606DF2"/>
    <w:rsid w:val="006116F4"/>
    <w:rsid w:val="00615397"/>
    <w:rsid w:val="00643E15"/>
    <w:rsid w:val="00651F22"/>
    <w:rsid w:val="006B3609"/>
    <w:rsid w:val="006C7B3E"/>
    <w:rsid w:val="006E6F61"/>
    <w:rsid w:val="00732126"/>
    <w:rsid w:val="00783599"/>
    <w:rsid w:val="007A5431"/>
    <w:rsid w:val="008B3A32"/>
    <w:rsid w:val="008B6187"/>
    <w:rsid w:val="008C49DB"/>
    <w:rsid w:val="008C5D5E"/>
    <w:rsid w:val="008F2D67"/>
    <w:rsid w:val="00907350"/>
    <w:rsid w:val="00913310"/>
    <w:rsid w:val="009A0812"/>
    <w:rsid w:val="00A06949"/>
    <w:rsid w:val="00A07189"/>
    <w:rsid w:val="00A07BB9"/>
    <w:rsid w:val="00A23A83"/>
    <w:rsid w:val="00A40DEC"/>
    <w:rsid w:val="00A66AFF"/>
    <w:rsid w:val="00AA3564"/>
    <w:rsid w:val="00AB4707"/>
    <w:rsid w:val="00AB7F84"/>
    <w:rsid w:val="00AE1FE7"/>
    <w:rsid w:val="00AE6ECA"/>
    <w:rsid w:val="00B00B32"/>
    <w:rsid w:val="00B24411"/>
    <w:rsid w:val="00BC1C12"/>
    <w:rsid w:val="00BD6F90"/>
    <w:rsid w:val="00BE4C39"/>
    <w:rsid w:val="00BF75B2"/>
    <w:rsid w:val="00C023F5"/>
    <w:rsid w:val="00C163C0"/>
    <w:rsid w:val="00C74AF9"/>
    <w:rsid w:val="00CC0FFE"/>
    <w:rsid w:val="00CE3B09"/>
    <w:rsid w:val="00D44846"/>
    <w:rsid w:val="00D44C0E"/>
    <w:rsid w:val="00D54081"/>
    <w:rsid w:val="00D67D16"/>
    <w:rsid w:val="00E7344F"/>
    <w:rsid w:val="00E76C1C"/>
    <w:rsid w:val="00E76D1E"/>
    <w:rsid w:val="00E97F0F"/>
    <w:rsid w:val="00EA2EA7"/>
    <w:rsid w:val="00EF0426"/>
    <w:rsid w:val="00F06B66"/>
    <w:rsid w:val="00F51680"/>
    <w:rsid w:val="00F73B1E"/>
    <w:rsid w:val="00FA3628"/>
    <w:rsid w:val="00FA7765"/>
    <w:rsid w:val="00FB5FCF"/>
    <w:rsid w:val="00FF16A4"/>
    <w:rsid w:val="679993AB"/>
    <w:rsid w:val="7DE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9D5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Subtle Reference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cs="Times New Roman (Headings CS)" w:eastAsiaTheme="majorEastAsia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cs="Times New Roman (Headings CS)" w:eastAsiaTheme="majorEastAsia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00063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cs="Times New Roman (Headings CS)" w:eastAsiaTheme="majorEastAsia"/>
      <w:b/>
      <w:caps/>
      <w:spacing w:val="2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304FD1"/>
    <w:rPr>
      <w:rFonts w:cs="Times New Roman (Headings CS)" w:eastAsiaTheme="majorEastAsia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styleId="Heading1Char" w:customStyle="1">
    <w:name w:val="Heading 1 Char"/>
    <w:basedOn w:val="DefaultParagraphFont"/>
    <w:link w:val="Heading1"/>
    <w:uiPriority w:val="9"/>
    <w:rsid w:val="004318EF"/>
    <w:rPr>
      <w:rFonts w:cs="Times New Roman (Headings CS)" w:eastAsiaTheme="majorEastAsia"/>
      <w:b/>
      <w:caps/>
      <w:color w:val="266044" w:themeColor="accent5" w:themeShade="80"/>
      <w:spacing w:val="2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B6298"/>
    <w:rPr>
      <w:rFonts w:cs="Times New Roman (Headings CS)" w:eastAsiaTheme="majorEastAsia"/>
      <w:b/>
      <w:color w:val="266044" w:themeColor="accent5" w:themeShade="80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B6298"/>
    <w:rPr>
      <w:rFonts w:cs="Times New Roman (Headings CS)" w:eastAsiaTheme="majorEastAsia"/>
      <w:color w:val="266044" w:themeColor="accent5" w:themeShade="80"/>
      <w:sz w:val="20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B6298"/>
    <w:rPr>
      <w:rFonts w:asciiTheme="majorHAnsi" w:hAnsiTheme="majorHAnsi" w:eastAsiaTheme="majorEastAsia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styleId="SubtitleChar" w:customStyle="1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styleId="CurrentList1" w:customStyle="1">
    <w:name w:val="Current List1"/>
    <w:uiPriority w:val="99"/>
    <w:rsid w:val="005937B7"/>
    <w:pPr>
      <w:numPr>
        <w:numId w:val="2"/>
      </w:numPr>
    </w:pPr>
  </w:style>
  <w:style w:type="numbering" w:styleId="CurrentList2" w:customStyle="1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styleId="CurrentList3" w:customStyle="1">
    <w:name w:val="Current List3"/>
    <w:uiPriority w:val="99"/>
    <w:rsid w:val="006C7B3E"/>
    <w:pPr>
      <w:numPr>
        <w:numId w:val="5"/>
      </w:numPr>
    </w:pPr>
  </w:style>
  <w:style w:type="numbering" w:styleId="CurrentList4" w:customStyle="1">
    <w:name w:val="Current List4"/>
    <w:uiPriority w:val="99"/>
    <w:rsid w:val="00AA3564"/>
    <w:pPr>
      <w:numPr>
        <w:numId w:val="6"/>
      </w:numPr>
    </w:pPr>
  </w:style>
  <w:style w:type="paragraph" w:styleId="ImagePlaceholder" w:customStyle="1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B7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4FB77072FE40E99A9612A3732E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CB2-61F8-4E19-A7E3-68C93431A948}"/>
      </w:docPartPr>
      <w:docPartBody>
        <w:p w:rsidR="009E0D0C" w:rsidRDefault="00907350" w:rsidP="00907350">
          <w:pPr>
            <w:pStyle w:val="5F4FB77072FE40E99A9612A3732E7AE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26"/>
    <w:rsid w:val="004631E5"/>
    <w:rsid w:val="005115B3"/>
    <w:rsid w:val="005730A8"/>
    <w:rsid w:val="00743D26"/>
    <w:rsid w:val="00907350"/>
    <w:rsid w:val="00911C9E"/>
    <w:rsid w:val="00940C34"/>
    <w:rsid w:val="009E0D0C"/>
    <w:rsid w:val="00BF5736"/>
    <w:rsid w:val="00D345EA"/>
    <w:rsid w:val="00EB5561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3A8B9107554F228776820B4A3BBFCF">
    <w:name w:val="ED3A8B9107554F228776820B4A3BBFCF"/>
    <w:rsid w:val="00D345EA"/>
  </w:style>
  <w:style w:type="paragraph" w:customStyle="1" w:styleId="66E4D34528BC4B42A3BCD2A7421D1D55">
    <w:name w:val="66E4D34528BC4B42A3BCD2A7421D1D55"/>
    <w:rsid w:val="00D345EA"/>
  </w:style>
  <w:style w:type="paragraph" w:customStyle="1" w:styleId="5F4FB77072FE40E99A9612A3732E7AE7">
    <w:name w:val="5F4FB77072FE40E99A9612A3732E7AE7"/>
    <w:rsid w:val="00907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ATS Stylish accounting resume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Arin Fildzah - Talent Specialist</lastModifiedBy>
  <revision>2</revision>
  <dcterms:created xsi:type="dcterms:W3CDTF">2023-06-07T11:48:00.0000000Z</dcterms:created>
  <dcterms:modified xsi:type="dcterms:W3CDTF">2023-06-07T12:35:02.2352469Z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