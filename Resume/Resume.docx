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25E7EDF4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="http://schemas.openxmlformats.org/drawingml/2006/main" xmlns:adec="http://schemas.microsoft.com/office/drawing/2017/decorative">
            <w:pict>
              <v:rect id="Rectangle 1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ed="f" stroked="f" strokeweight="1pt" w14:anchorId="372171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>
                <w10:anchorlock/>
              </v:rect>
            </w:pict>
          </mc:Fallback>
        </mc:AlternateContent>
      </w:r>
    </w:p>
    <w:p w14:paraId="698A330A" w14:textId="2C515CA6" w:rsidR="00195EF4" w:rsidRPr="00D67D16" w:rsidRDefault="00A306C9" w:rsidP="00EA2EA7">
      <w:pPr>
        <w:pStyle w:val="Title"/>
        <w:ind w:left="-709"/>
        <w:jc w:val="both"/>
        <w:rPr>
          <w:color w:val="auto"/>
          <w:sz w:val="48"/>
          <w:szCs w:val="50"/>
        </w:rPr>
      </w:pPr>
      <w:r>
        <w:rPr>
          <w:color w:val="auto"/>
          <w:sz w:val="48"/>
          <w:szCs w:val="50"/>
        </w:rPr>
        <w:t>Zin Myo Win</w:t>
      </w:r>
    </w:p>
    <w:tbl>
      <w:tblPr>
        <w:tblW w:w="11341" w:type="dxa"/>
        <w:tblInd w:w="-7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1"/>
      </w:tblGrid>
      <w:tr w:rsidR="00D67D16" w:rsidRPr="00D67D16" w14:paraId="604DA93E" w14:textId="77777777" w:rsidTr="7DEF336E">
        <w:trPr>
          <w:trHeight w:val="264"/>
        </w:trPr>
        <w:tc>
          <w:tcPr>
            <w:tcW w:w="11341" w:type="dxa"/>
          </w:tcPr>
          <w:p w14:paraId="4ED519DA" w14:textId="2406544A" w:rsidR="002D6F34" w:rsidRPr="00D67D16" w:rsidRDefault="00A306C9" w:rsidP="00EA2EA7">
            <w:pPr>
              <w:pStyle w:val="Subtitle"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8"/>
              </w:rPr>
              <w:t>Myitkyina City</w:t>
            </w:r>
            <w:r w:rsidR="00AE6ECA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</w:rPr>
              <w:t>Myanmar</w:t>
            </w:r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 xml:space="preserve">| </w:t>
            </w:r>
            <w:r>
              <w:rPr>
                <w:color w:val="auto"/>
                <w:sz w:val="24"/>
                <w:szCs w:val="28"/>
              </w:rPr>
              <w:t>+959-793102694</w:t>
            </w:r>
            <w:r w:rsidR="00AE6ECA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>|</w:t>
            </w:r>
            <w:r w:rsidR="00AE6ECA">
              <w:t xml:space="preserve"> </w:t>
            </w:r>
            <w:r>
              <w:rPr>
                <w:color w:val="auto"/>
                <w:sz w:val="24"/>
                <w:szCs w:val="28"/>
              </w:rPr>
              <w:t>mgzinmyowin12@gmail.com</w:t>
            </w:r>
          </w:p>
        </w:tc>
      </w:tr>
      <w:tr w:rsidR="00D67D16" w:rsidRPr="00D67D16" w14:paraId="49081ABF" w14:textId="77777777" w:rsidTr="7DEF336E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E62A2B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5E4C7E2" w14:textId="77777777" w:rsidTr="7DEF336E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7909389" w14:textId="77777777" w:rsidR="000055EB" w:rsidRPr="00D67D16" w:rsidRDefault="000055EB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7804CDED" w14:textId="291C8E6C" w:rsidR="000055EB" w:rsidRPr="00D67D16" w:rsidRDefault="000055EB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OBJECTIVE</w:t>
            </w:r>
          </w:p>
          <w:p w14:paraId="6A965FC4" w14:textId="619511D3" w:rsidR="00A306C9" w:rsidRPr="00D67D16" w:rsidRDefault="00A306C9" w:rsidP="00EA2EA7">
            <w:pPr>
              <w:jc w:val="both"/>
              <w:rPr>
                <w:color w:val="auto"/>
              </w:rPr>
            </w:pPr>
            <w:r w:rsidRPr="00A306C9">
              <w:rPr>
                <w:color w:val="auto"/>
              </w:rPr>
              <w:t>As a software engineering student currently enrolled in Level 4 Pearson Higher National Diploma in Computing at Lithan Educlaas, I am passionate about harnessing my extensive skill set, which ranges from front-end technologies like HTML, CSS,</w:t>
            </w:r>
            <w:r w:rsidR="007143FB">
              <w:rPr>
                <w:color w:val="auto"/>
              </w:rPr>
              <w:t xml:space="preserve"> JavaScript</w:t>
            </w:r>
            <w:r w:rsidRPr="00A306C9">
              <w:rPr>
                <w:color w:val="auto"/>
              </w:rPr>
              <w:t xml:space="preserve"> and React JS to back-end frameworks like Spring Boot and Java. My goal is to secure a position where I can apply my knowledge, contribute to meaningful projects, and continue to grow both technically and professionally. I am particularly interested in roles that allow me to blend my development skills with my proficiency in SDLC, wireframing, prototyping, and flowchart creation to deliver holistic software solutions.</w:t>
            </w:r>
          </w:p>
        </w:tc>
      </w:tr>
      <w:tr w:rsidR="00D67D16" w:rsidRPr="00D67D16" w14:paraId="081D9CA1" w14:textId="77777777" w:rsidTr="7DEF336E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642C2474" w14:textId="77777777" w:rsidR="00D67D16" w:rsidRPr="00D67D16" w:rsidRDefault="00D67D16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0F791054" w14:textId="7997E185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VIDEO INTRODUCTION</w:t>
            </w:r>
          </w:p>
          <w:p w14:paraId="20EDC298" w14:textId="7791B741" w:rsidR="00891A49" w:rsidRPr="00623445" w:rsidRDefault="0004204D" w:rsidP="00891A49">
            <w:pPr>
              <w:rPr>
                <w:rStyle w:val="Hyperlink"/>
              </w:rPr>
            </w:pPr>
            <w:r w:rsidRPr="00F04963">
              <w:rPr>
                <w:sz w:val="24"/>
                <w:szCs w:val="28"/>
              </w:rPr>
              <w:fldChar w:fldCharType="begin"/>
            </w:r>
            <w:r w:rsidRPr="00F04963">
              <w:rPr>
                <w:sz w:val="24"/>
                <w:szCs w:val="28"/>
              </w:rPr>
              <w:instrText xml:space="preserve"> HYPERLINK "https://youtube.com/shorts/Q48orvcibH0?feature=share" </w:instrText>
            </w:r>
            <w:r w:rsidRPr="00F04963">
              <w:rPr>
                <w:sz w:val="24"/>
                <w:szCs w:val="28"/>
              </w:rPr>
              <w:fldChar w:fldCharType="separate"/>
            </w:r>
            <w:r w:rsidR="00891A49" w:rsidRPr="00623445">
              <w:rPr>
                <w:rStyle w:val="Hyperlink"/>
              </w:rPr>
              <w:t>Zin Myo Win Video Introduction</w:t>
            </w:r>
          </w:p>
          <w:p w14:paraId="42E15D59" w14:textId="0ACEE4CD" w:rsidR="00BC1C12" w:rsidRPr="00D67D16" w:rsidRDefault="0004204D" w:rsidP="00EA2EA7">
            <w:pPr>
              <w:jc w:val="both"/>
              <w:rPr>
                <w:color w:val="auto"/>
              </w:rPr>
            </w:pPr>
            <w:r w:rsidRPr="00F04963">
              <w:rPr>
                <w:sz w:val="24"/>
                <w:szCs w:val="28"/>
              </w:rPr>
              <w:fldChar w:fldCharType="end"/>
            </w:r>
          </w:p>
          <w:p w14:paraId="7494946E" w14:textId="7B9057D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PORTFOLIO</w:t>
            </w:r>
          </w:p>
          <w:p w14:paraId="4FD5891F" w14:textId="77777777" w:rsidR="0004204D" w:rsidRPr="00623445" w:rsidRDefault="00804185" w:rsidP="0004204D">
            <w:pPr>
              <w:rPr>
                <w:rFonts w:cstheme="minorHAnsi"/>
                <w:szCs w:val="20"/>
              </w:rPr>
            </w:pPr>
            <w:hyperlink r:id="rId11" w:history="1">
              <w:r w:rsidR="0004204D" w:rsidRPr="00623445">
                <w:rPr>
                  <w:rStyle w:val="Hyperlink"/>
                  <w:rFonts w:cstheme="minorHAnsi"/>
                  <w:szCs w:val="20"/>
                </w:rPr>
                <w:t>Zin Myo Win Portfolio</w:t>
              </w:r>
            </w:hyperlink>
          </w:p>
          <w:p w14:paraId="3FBA4FB6" w14:textId="3A0A64EE" w:rsidR="00D67D16" w:rsidRPr="00D67D16" w:rsidRDefault="00D67D16" w:rsidP="00EA2EA7">
            <w:pPr>
              <w:jc w:val="both"/>
              <w:rPr>
                <w:color w:val="auto"/>
              </w:rPr>
            </w:pPr>
          </w:p>
          <w:p w14:paraId="7CF4CDF0" w14:textId="3AEF803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LINKEDIN</w:t>
            </w:r>
          </w:p>
          <w:p w14:paraId="2FB9293A" w14:textId="77777777" w:rsidR="00623445" w:rsidRPr="00623445" w:rsidRDefault="00804185" w:rsidP="00623445">
            <w:pPr>
              <w:rPr>
                <w:rFonts w:cstheme="minorHAnsi"/>
                <w:szCs w:val="20"/>
              </w:rPr>
            </w:pPr>
            <w:hyperlink r:id="rId12" w:history="1">
              <w:r w:rsidR="00623445" w:rsidRPr="00623445">
                <w:rPr>
                  <w:rStyle w:val="Hyperlink"/>
                  <w:rFonts w:cstheme="minorHAnsi"/>
                  <w:szCs w:val="20"/>
                </w:rPr>
                <w:t>Zin Myo Win LinkedIn Profile</w:t>
              </w:r>
            </w:hyperlink>
          </w:p>
          <w:p w14:paraId="4A78673E" w14:textId="065291D6" w:rsidR="00D67D16" w:rsidRPr="00D67D16" w:rsidRDefault="00D67D16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57D376F3" w14:textId="77777777" w:rsidTr="7DEF336E">
        <w:trPr>
          <w:trHeight w:val="163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56F6DEF0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AC67D01" w14:textId="77777777" w:rsidTr="7DEF336E">
        <w:trPr>
          <w:trHeight w:val="1334"/>
        </w:trPr>
        <w:tc>
          <w:tcPr>
            <w:tcW w:w="11341" w:type="dxa"/>
          </w:tcPr>
          <w:p w14:paraId="7B5F12E1" w14:textId="77777777" w:rsidR="000055EB" w:rsidRPr="00D67D16" w:rsidRDefault="00804185" w:rsidP="00EA2EA7">
            <w:pPr>
              <w:pStyle w:val="Heading1"/>
              <w:spacing w:after="0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5F4FB77072FE40E99A9612A3732E7AE7"/>
                </w:placeholder>
                <w:temporary/>
                <w:showingPlcHdr/>
                <w15:appearance w15:val="hidden"/>
              </w:sdtPr>
              <w:sdtEndPr/>
              <w:sdtContent>
                <w:r w:rsidR="000055EB" w:rsidRPr="00D67D16">
                  <w:rPr>
                    <w:color w:val="auto"/>
                  </w:rPr>
                  <w:t>Education</w:t>
                </w:r>
              </w:sdtContent>
            </w:sdt>
          </w:p>
          <w:p w14:paraId="7CFD943E" w14:textId="49963616" w:rsidR="00BC1C12" w:rsidRPr="00BC1C12" w:rsidRDefault="009B46B6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Level 3 Foundation</w:t>
            </w:r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Diploma in Information Technology</w:t>
            </w:r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| 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 Educlaas</w:t>
            </w:r>
          </w:p>
          <w:p w14:paraId="05B7B176" w14:textId="16A5F220" w:rsidR="00BC1C12" w:rsidRDefault="009B46B6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2021</w:t>
            </w:r>
            <w:r w:rsidR="00AE6ECA">
              <w:rPr>
                <w:rFonts w:eastAsiaTheme="majorEastAsia" w:cs="Times New Roman (Headings CS)"/>
                <w:color w:val="auto"/>
                <w:szCs w:val="26"/>
              </w:rPr>
              <w:t xml:space="preserve"> –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2022</w:t>
            </w:r>
          </w:p>
          <w:p w14:paraId="044774AB" w14:textId="77777777" w:rsidR="00AE6ECA" w:rsidRPr="00AE6ECA" w:rsidRDefault="00AE6ECA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</w:p>
          <w:p w14:paraId="23E4B4B3" w14:textId="1F579F48" w:rsidR="00AE6ECA" w:rsidRPr="00BC1C12" w:rsidRDefault="004D16DA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Level</w:t>
            </w:r>
            <w:r w:rsidR="00603137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5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Higher National Diploma in Computing</w:t>
            </w:r>
            <w:r w:rsidR="00AE6ECA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|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 Educlaas</w:t>
            </w:r>
          </w:p>
          <w:p w14:paraId="6E0401D0" w14:textId="1E826300" w:rsidR="00AB7F84" w:rsidRPr="00AE6ECA" w:rsidRDefault="004D16DA" w:rsidP="00EA2EA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2022 – In progress</w:t>
            </w:r>
          </w:p>
        </w:tc>
      </w:tr>
      <w:tr w:rsidR="00D67D16" w:rsidRPr="00D67D16" w14:paraId="3BC171AC" w14:textId="77777777" w:rsidTr="7DEF336E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BB64D55" w14:textId="77777777" w:rsidR="0010570D" w:rsidRPr="00D67D16" w:rsidRDefault="0010570D" w:rsidP="00EA2EA7">
            <w:pPr>
              <w:jc w:val="both"/>
              <w:rPr>
                <w:color w:val="auto"/>
                <w:sz w:val="16"/>
                <w:szCs w:val="16"/>
              </w:rPr>
            </w:pPr>
          </w:p>
        </w:tc>
      </w:tr>
      <w:tr w:rsidR="00D67D16" w:rsidRPr="00D67D16" w14:paraId="3DE55E30" w14:textId="77777777" w:rsidTr="7DEF336E">
        <w:trPr>
          <w:trHeight w:val="169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046C55AC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  <w:p w14:paraId="560F591C" w14:textId="7F016B19" w:rsidR="00BC1C12" w:rsidRPr="00BC1C12" w:rsidRDefault="00D67D16" w:rsidP="00EA2EA7">
            <w:pPr>
              <w:pStyle w:val="Heading1"/>
              <w:spacing w:after="0" w:line="276" w:lineRule="auto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SKILLS</w:t>
            </w:r>
          </w:p>
          <w:tbl>
            <w:tblPr>
              <w:tblW w:w="14597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974"/>
              <w:gridCol w:w="2977"/>
              <w:gridCol w:w="2976"/>
              <w:gridCol w:w="2835"/>
              <w:gridCol w:w="2835"/>
            </w:tblGrid>
            <w:tr w:rsidR="00147476" w14:paraId="1643FD59" w14:textId="09FDDD93" w:rsidTr="007862E7">
              <w:trPr>
                <w:trHeight w:val="223"/>
              </w:trPr>
              <w:tc>
                <w:tcPr>
                  <w:tcW w:w="2974" w:type="dxa"/>
                </w:tcPr>
                <w:p w14:paraId="5E7CCB7C" w14:textId="228FF7EC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Html</w:t>
                  </w:r>
                </w:p>
                <w:p w14:paraId="573B8111" w14:textId="1E812F70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14:paraId="03F4C08E" w14:textId="3AACC110" w:rsidR="00E17547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Bootstrap</w:t>
                  </w:r>
                </w:p>
                <w:p w14:paraId="631529C1" w14:textId="299C3F52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Tailwind CSS</w:t>
                  </w:r>
                </w:p>
                <w:p w14:paraId="305E2EB7" w14:textId="65513825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JavaScript</w:t>
                  </w:r>
                </w:p>
                <w:p w14:paraId="4669FA9C" w14:textId="43E41BAE" w:rsidR="00147476" w:rsidRPr="00AE6ECA" w:rsidRDefault="00147476" w:rsidP="00E17547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977" w:type="dxa"/>
                </w:tcPr>
                <w:p w14:paraId="3876884D" w14:textId="48A4E9B1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jQuery</w:t>
                  </w:r>
                </w:p>
                <w:p w14:paraId="3657CF42" w14:textId="230A92BA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React Js</w:t>
                  </w:r>
                </w:p>
                <w:p w14:paraId="61B6F649" w14:textId="6648B430" w:rsidR="00147476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MUI</w:t>
                  </w:r>
                </w:p>
                <w:p w14:paraId="1D0D9F0D" w14:textId="482D58F6" w:rsidR="00E17547" w:rsidRDefault="00E1754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</w:t>
                  </w:r>
                </w:p>
                <w:p w14:paraId="4E7BB10B" w14:textId="4486AFE7" w:rsidR="00147476" w:rsidRPr="00E17547" w:rsidRDefault="00E17547" w:rsidP="00E1754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Spring</w:t>
                  </w:r>
                </w:p>
              </w:tc>
              <w:tc>
                <w:tcPr>
                  <w:tcW w:w="2976" w:type="dxa"/>
                </w:tcPr>
                <w:p w14:paraId="09FAA816" w14:textId="7E1711F2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Spring Boot</w:t>
                  </w:r>
                </w:p>
                <w:p w14:paraId="700F08BD" w14:textId="5AB67EF4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SDLC</w:t>
                  </w:r>
                </w:p>
                <w:p w14:paraId="0BCF3612" w14:textId="58285378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Wireframing</w:t>
                  </w:r>
                </w:p>
                <w:p w14:paraId="297FFF14" w14:textId="26C419A4" w:rsid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Prototyping</w:t>
                  </w:r>
                </w:p>
                <w:p w14:paraId="36FB5D9A" w14:textId="1B53F94C" w:rsidR="00147476" w:rsidRPr="00147476" w:rsidRDefault="00E17547" w:rsidP="00147476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Storyboarding</w:t>
                  </w:r>
                </w:p>
              </w:tc>
              <w:tc>
                <w:tcPr>
                  <w:tcW w:w="2835" w:type="dxa"/>
                </w:tcPr>
                <w:p w14:paraId="325A4E99" w14:textId="77777777" w:rsidR="00147476" w:rsidRDefault="00E1754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API</w:t>
                  </w:r>
                </w:p>
                <w:p w14:paraId="60894BBC" w14:textId="1185C8CD" w:rsidR="007143FB" w:rsidRDefault="007143FB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Git</w:t>
                  </w:r>
                </w:p>
                <w:p w14:paraId="54752050" w14:textId="1773EE88" w:rsidR="007862E7" w:rsidRDefault="007862E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MySQL</w:t>
                  </w:r>
                </w:p>
                <w:p w14:paraId="44A657F9" w14:textId="77777777" w:rsidR="007862E7" w:rsidRDefault="007862E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Communication</w:t>
                  </w:r>
                </w:p>
                <w:p w14:paraId="6442BF06" w14:textId="1527548D" w:rsidR="007862E7" w:rsidRPr="00CF7A14" w:rsidRDefault="007862E7" w:rsidP="00CF7A14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Big Data Management</w:t>
                  </w:r>
                </w:p>
              </w:tc>
              <w:tc>
                <w:tcPr>
                  <w:tcW w:w="2835" w:type="dxa"/>
                </w:tcPr>
                <w:p w14:paraId="6B2A06DF" w14:textId="3F478D0F" w:rsidR="00147476" w:rsidRDefault="00147476" w:rsidP="00EA2EA7">
                  <w:pPr>
                    <w:pStyle w:val="ListBullet"/>
                    <w:numPr>
                      <w:ilvl w:val="0"/>
                      <w:numId w:val="0"/>
                    </w:numPr>
                    <w:ind w:right="-468"/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732AB61" w14:textId="43595121" w:rsidR="00D67D16" w:rsidRPr="00D67D16" w:rsidRDefault="00D67D16" w:rsidP="00EA2EA7">
            <w:pPr>
              <w:pStyle w:val="ListParagraph"/>
              <w:ind w:left="0"/>
              <w:jc w:val="both"/>
              <w:rPr>
                <w:color w:val="auto"/>
              </w:rPr>
            </w:pPr>
          </w:p>
        </w:tc>
      </w:tr>
      <w:tr w:rsidR="00D67D16" w:rsidRPr="00D67D16" w14:paraId="5ADDF3B2" w14:textId="77777777" w:rsidTr="7DEF336E">
        <w:trPr>
          <w:trHeight w:val="211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DA8AC1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BFDC" w14:textId="77777777" w:rsidR="00804185" w:rsidRDefault="00804185" w:rsidP="00E97F0F">
      <w:r>
        <w:separator/>
      </w:r>
    </w:p>
  </w:endnote>
  <w:endnote w:type="continuationSeparator" w:id="0">
    <w:p w14:paraId="078C956D" w14:textId="77777777" w:rsidR="00804185" w:rsidRDefault="00804185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9672" w14:textId="77777777" w:rsidR="00804185" w:rsidRDefault="00804185" w:rsidP="00E97F0F">
      <w:r>
        <w:separator/>
      </w:r>
    </w:p>
  </w:footnote>
  <w:footnote w:type="continuationSeparator" w:id="0">
    <w:p w14:paraId="3C55434C" w14:textId="77777777" w:rsidR="00804185" w:rsidRDefault="00804185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2132179545" name="Picture 2132179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525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4204D"/>
    <w:rsid w:val="00064367"/>
    <w:rsid w:val="00070D24"/>
    <w:rsid w:val="000761F2"/>
    <w:rsid w:val="000B6298"/>
    <w:rsid w:val="000D5216"/>
    <w:rsid w:val="001054FD"/>
    <w:rsid w:val="0010570D"/>
    <w:rsid w:val="00147476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3D22D5"/>
    <w:rsid w:val="00403D54"/>
    <w:rsid w:val="00404608"/>
    <w:rsid w:val="004201DC"/>
    <w:rsid w:val="004318EF"/>
    <w:rsid w:val="00462DB0"/>
    <w:rsid w:val="00495440"/>
    <w:rsid w:val="004D16DA"/>
    <w:rsid w:val="004D2889"/>
    <w:rsid w:val="00510684"/>
    <w:rsid w:val="00512023"/>
    <w:rsid w:val="0057527E"/>
    <w:rsid w:val="005937B7"/>
    <w:rsid w:val="00595471"/>
    <w:rsid w:val="005A4905"/>
    <w:rsid w:val="005A5DD3"/>
    <w:rsid w:val="00603137"/>
    <w:rsid w:val="00606DF2"/>
    <w:rsid w:val="006116F4"/>
    <w:rsid w:val="00615397"/>
    <w:rsid w:val="00623445"/>
    <w:rsid w:val="006241FE"/>
    <w:rsid w:val="00643E15"/>
    <w:rsid w:val="00651F22"/>
    <w:rsid w:val="006B3609"/>
    <w:rsid w:val="006C7B3E"/>
    <w:rsid w:val="006E6F61"/>
    <w:rsid w:val="007143FB"/>
    <w:rsid w:val="00732126"/>
    <w:rsid w:val="00783599"/>
    <w:rsid w:val="007862E7"/>
    <w:rsid w:val="007A5431"/>
    <w:rsid w:val="00804185"/>
    <w:rsid w:val="00891A49"/>
    <w:rsid w:val="008B3A32"/>
    <w:rsid w:val="008B6187"/>
    <w:rsid w:val="008C49DB"/>
    <w:rsid w:val="008C5D5E"/>
    <w:rsid w:val="008F2D67"/>
    <w:rsid w:val="00907350"/>
    <w:rsid w:val="00913310"/>
    <w:rsid w:val="009A0812"/>
    <w:rsid w:val="009B46B6"/>
    <w:rsid w:val="00A06949"/>
    <w:rsid w:val="00A07189"/>
    <w:rsid w:val="00A07BB9"/>
    <w:rsid w:val="00A23A83"/>
    <w:rsid w:val="00A306C9"/>
    <w:rsid w:val="00A371F2"/>
    <w:rsid w:val="00A40DEC"/>
    <w:rsid w:val="00A66AFF"/>
    <w:rsid w:val="00AA3564"/>
    <w:rsid w:val="00AB4707"/>
    <w:rsid w:val="00AB7F84"/>
    <w:rsid w:val="00AE1FE7"/>
    <w:rsid w:val="00AE6ECA"/>
    <w:rsid w:val="00B00B32"/>
    <w:rsid w:val="00B20C95"/>
    <w:rsid w:val="00B24411"/>
    <w:rsid w:val="00BC1C12"/>
    <w:rsid w:val="00BD6F90"/>
    <w:rsid w:val="00BE4C39"/>
    <w:rsid w:val="00BF75B2"/>
    <w:rsid w:val="00C023F5"/>
    <w:rsid w:val="00C163C0"/>
    <w:rsid w:val="00C74AF9"/>
    <w:rsid w:val="00CC0FFE"/>
    <w:rsid w:val="00CE3B09"/>
    <w:rsid w:val="00CF7A14"/>
    <w:rsid w:val="00D44846"/>
    <w:rsid w:val="00D44C0E"/>
    <w:rsid w:val="00D54081"/>
    <w:rsid w:val="00D67D16"/>
    <w:rsid w:val="00E17547"/>
    <w:rsid w:val="00E7344F"/>
    <w:rsid w:val="00E76C1C"/>
    <w:rsid w:val="00E76D1E"/>
    <w:rsid w:val="00E97F0F"/>
    <w:rsid w:val="00EA2EA7"/>
    <w:rsid w:val="00EF0426"/>
    <w:rsid w:val="00F04963"/>
    <w:rsid w:val="00F06B66"/>
    <w:rsid w:val="00F51680"/>
    <w:rsid w:val="00F73B1E"/>
    <w:rsid w:val="00FA3628"/>
    <w:rsid w:val="00FA7765"/>
    <w:rsid w:val="00FB5FCF"/>
    <w:rsid w:val="00FF16A4"/>
    <w:rsid w:val="679993AB"/>
    <w:rsid w:val="7D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ttps://www.linkedin.com/in/zin-myo-w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s://zinmyowin.github.io/My_Portfol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FB77072FE40E99A9612A3732E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CB2-61F8-4E19-A7E3-68C93431A948}"/>
      </w:docPartPr>
      <w:docPartBody>
        <w:p w:rsidR="009E0D0C" w:rsidRDefault="00907350" w:rsidP="00907350">
          <w:pPr>
            <w:pStyle w:val="5F4FB77072FE40E99A9612A3732E7AE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26"/>
    <w:rsid w:val="004631E5"/>
    <w:rsid w:val="004C272E"/>
    <w:rsid w:val="004D4420"/>
    <w:rsid w:val="005115B3"/>
    <w:rsid w:val="005730A8"/>
    <w:rsid w:val="005C3D05"/>
    <w:rsid w:val="00743D26"/>
    <w:rsid w:val="00746B50"/>
    <w:rsid w:val="00907350"/>
    <w:rsid w:val="00911C9E"/>
    <w:rsid w:val="00940C34"/>
    <w:rsid w:val="009E0D0C"/>
    <w:rsid w:val="00BF5736"/>
    <w:rsid w:val="00D345EA"/>
    <w:rsid w:val="00EB5561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FB77072FE40E99A9612A3732E7AE7">
    <w:name w:val="5F4FB77072FE40E99A9612A3732E7AE7"/>
    <w:rsid w:val="00907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2023-06-07T11:48:00Z</dcterms:created>
  <dcterms:modified xsi:type="dcterms:W3CDTF">2024-01-25T05:57:00Z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